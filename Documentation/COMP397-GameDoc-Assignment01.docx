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  <w:r w:rsidR="001D2145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01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D5864" w:rsidP="000C765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D214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High School</w:t>
                    </w:r>
                    <w:r w:rsidR="000C7657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Roller Coaster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E99A3CF" wp14:editId="272E03C2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44598648" wp14:editId="39814110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99A3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77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44598648" wp14:editId="39814110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E51CFE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28,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Default="00EF0008">
          <w:pPr>
            <w:pStyle w:val="TOCHeading"/>
          </w:pPr>
          <w:r>
            <w:t>Table of Contents</w:t>
          </w:r>
        </w:p>
        <w:p w:rsidR="00EF0008" w:rsidRDefault="006D5864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1</w:t>
          </w:r>
        </w:p>
        <w:p w:rsidR="00EF0008" w:rsidRDefault="006D5864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2</w:t>
          </w:r>
        </w:p>
        <w:p w:rsidR="00EF0008" w:rsidRDefault="006D586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6D5864" w:rsidP="0090216A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5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F97DC0" w:rsidRPr="00F97DC0" w:rsidRDefault="00F5306E" w:rsidP="00F97DC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F5306E">
        <w:rPr>
          <w:rFonts w:eastAsia="Times New Roman" w:cs="Consolas"/>
          <w:b/>
          <w:sz w:val="24"/>
          <w:szCs w:val="20"/>
          <w:lang w:val="en-US" w:eastAsia="en-US"/>
        </w:rPr>
        <w:t>Commit 1 - theDragon Template</w:t>
      </w:r>
    </w:p>
    <w:p w:rsidR="00F97DC0" w:rsidRDefault="00F97DC0" w:rsidP="00F97DC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template.</w:t>
      </w:r>
    </w:p>
    <w:p w:rsidR="00884322" w:rsidRPr="00884322" w:rsidRDefault="00461F43" w:rsidP="00461F4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461F43">
        <w:rPr>
          <w:rFonts w:eastAsia="Times New Roman" w:cs="Consolas"/>
          <w:b/>
          <w:sz w:val="24"/>
          <w:szCs w:val="20"/>
          <w:lang w:val="en-US" w:eastAsia="en-US"/>
        </w:rPr>
        <w:t>Commit 2 - Finished basic state machine diagram and finished 1/2 of nodes (brainstorming)</w:t>
      </w:r>
    </w:p>
    <w:p w:rsidR="00B874D9" w:rsidRDefault="00884322" w:rsidP="0088432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 xml:space="preserve">Created state machine diagram using </w:t>
      </w:r>
      <w:r>
        <w:rPr>
          <w:rFonts w:eastAsia="Times New Roman" w:cs="Consolas"/>
          <w:i/>
          <w:sz w:val="24"/>
          <w:szCs w:val="20"/>
          <w:lang w:val="en-US" w:eastAsia="en-US"/>
        </w:rPr>
        <w:t>Visio</w:t>
      </w:r>
      <w:r>
        <w:rPr>
          <w:rFonts w:eastAsia="Times New Roman" w:cs="Consolas"/>
          <w:sz w:val="24"/>
          <w:szCs w:val="20"/>
          <w:lang w:val="en-US" w:eastAsia="en-US"/>
        </w:rPr>
        <w:t xml:space="preserve"> and finished half of the brainstorming (story progression in word.doc and inserted info into respective nodes).</w:t>
      </w:r>
      <w:bookmarkStart w:id="0" w:name="_GoBack"/>
    </w:p>
    <w:p w:rsidR="009A4D42" w:rsidRPr="00F97DC0" w:rsidRDefault="0044608B" w:rsidP="004460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3 </w:t>
      </w:r>
      <w:r w:rsidR="00955F44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55F44">
        <w:rPr>
          <w:b/>
          <w:sz w:val="24"/>
          <w:szCs w:val="24"/>
        </w:rPr>
        <w:t>Completed state machine diagram and completed nodes including every story portion</w:t>
      </w:r>
      <w:bookmarkEnd w:id="0"/>
      <w:r w:rsidR="009A4D42" w:rsidRPr="00F97DC0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Default="00BF4089" w:rsidP="00280826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:rsidR="00280826" w:rsidRPr="008C6B2D" w:rsidRDefault="00280826" w:rsidP="00280826">
      <w:pPr>
        <w:pStyle w:val="ListParagraph"/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280826" w:rsidRPr="00280826" w:rsidRDefault="00280826" w:rsidP="00280826">
      <w:pPr>
        <w:pStyle w:val="ListParagraph"/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280826" w:rsidRDefault="005C2F0F" w:rsidP="00280826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5C2F0F" w:rsidRPr="00280826" w:rsidRDefault="005C2F0F" w:rsidP="00280826">
      <w:pPr>
        <w:rPr>
          <w:i/>
          <w:sz w:val="24"/>
          <w:szCs w:val="24"/>
        </w:rPr>
      </w:pPr>
    </w:p>
    <w:sectPr w:rsidR="005C2F0F" w:rsidRPr="00280826" w:rsidSect="00E83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864" w:rsidRDefault="006D5864" w:rsidP="00C152DC">
      <w:pPr>
        <w:spacing w:after="0" w:line="240" w:lineRule="auto"/>
      </w:pPr>
      <w:r>
        <w:separator/>
      </w:r>
    </w:p>
  </w:endnote>
  <w:endnote w:type="continuationSeparator" w:id="0">
    <w:p w:rsidR="006D5864" w:rsidRDefault="006D586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D586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955F44" w:rsidRPr="00955F44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864" w:rsidRDefault="006D5864" w:rsidP="00C152DC">
      <w:pPr>
        <w:spacing w:after="0" w:line="240" w:lineRule="auto"/>
      </w:pPr>
      <w:r>
        <w:separator/>
      </w:r>
    </w:p>
  </w:footnote>
  <w:footnote w:type="continuationSeparator" w:id="0">
    <w:p w:rsidR="006D5864" w:rsidRDefault="006D586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2145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D2145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0C7657"/>
    <w:rsid w:val="000D1B51"/>
    <w:rsid w:val="0010000C"/>
    <w:rsid w:val="001A371F"/>
    <w:rsid w:val="001B4A48"/>
    <w:rsid w:val="001D2145"/>
    <w:rsid w:val="0021698F"/>
    <w:rsid w:val="00280826"/>
    <w:rsid w:val="00394EEB"/>
    <w:rsid w:val="003E1D34"/>
    <w:rsid w:val="003E1D56"/>
    <w:rsid w:val="00416934"/>
    <w:rsid w:val="00420F46"/>
    <w:rsid w:val="0044608B"/>
    <w:rsid w:val="00461F43"/>
    <w:rsid w:val="004D0515"/>
    <w:rsid w:val="004E2A39"/>
    <w:rsid w:val="0052734F"/>
    <w:rsid w:val="00532BBB"/>
    <w:rsid w:val="0059346E"/>
    <w:rsid w:val="005B13DB"/>
    <w:rsid w:val="005C2F0F"/>
    <w:rsid w:val="005E76BE"/>
    <w:rsid w:val="00630A96"/>
    <w:rsid w:val="00662D04"/>
    <w:rsid w:val="00686D09"/>
    <w:rsid w:val="00691022"/>
    <w:rsid w:val="006A1211"/>
    <w:rsid w:val="006D5864"/>
    <w:rsid w:val="006F1E34"/>
    <w:rsid w:val="006F63A4"/>
    <w:rsid w:val="00744BAC"/>
    <w:rsid w:val="007964B1"/>
    <w:rsid w:val="007C3B4F"/>
    <w:rsid w:val="007D2A8E"/>
    <w:rsid w:val="008163C4"/>
    <w:rsid w:val="00884322"/>
    <w:rsid w:val="008C6B2D"/>
    <w:rsid w:val="008E601F"/>
    <w:rsid w:val="008F3C94"/>
    <w:rsid w:val="0090216A"/>
    <w:rsid w:val="00904791"/>
    <w:rsid w:val="00953C99"/>
    <w:rsid w:val="00955F44"/>
    <w:rsid w:val="00996533"/>
    <w:rsid w:val="009A1656"/>
    <w:rsid w:val="009A4D42"/>
    <w:rsid w:val="009A7BE6"/>
    <w:rsid w:val="009F3792"/>
    <w:rsid w:val="009F6693"/>
    <w:rsid w:val="00A65D93"/>
    <w:rsid w:val="00AA3885"/>
    <w:rsid w:val="00AA765B"/>
    <w:rsid w:val="00AD223E"/>
    <w:rsid w:val="00B50CF9"/>
    <w:rsid w:val="00B70661"/>
    <w:rsid w:val="00B874D9"/>
    <w:rsid w:val="00B9050D"/>
    <w:rsid w:val="00B920A4"/>
    <w:rsid w:val="00BD5DAB"/>
    <w:rsid w:val="00BF4089"/>
    <w:rsid w:val="00C03D40"/>
    <w:rsid w:val="00C152DC"/>
    <w:rsid w:val="00C55A8B"/>
    <w:rsid w:val="00CB6B32"/>
    <w:rsid w:val="00D61B45"/>
    <w:rsid w:val="00D668E0"/>
    <w:rsid w:val="00D82416"/>
    <w:rsid w:val="00DC51CB"/>
    <w:rsid w:val="00E51CFE"/>
    <w:rsid w:val="00E83571"/>
    <w:rsid w:val="00E94B9E"/>
    <w:rsid w:val="00EB6F93"/>
    <w:rsid w:val="00EE0C1A"/>
    <w:rsid w:val="00EE4A91"/>
    <w:rsid w:val="00EF0008"/>
    <w:rsid w:val="00F35C9E"/>
    <w:rsid w:val="00F362D0"/>
    <w:rsid w:val="00F5306E"/>
    <w:rsid w:val="00F97DC0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3634B1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3634B1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07CE2"/>
    <w:rsid w:val="00687E69"/>
    <w:rsid w:val="007332DF"/>
    <w:rsid w:val="0092128C"/>
    <w:rsid w:val="00DF12EA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1405E38-D96F-410E-83A6-9C5CF16E0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Krazy Katz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subject>High School Roller Coaster</dc:subject>
  <dc:creator>Khandker Faim Hussain</dc:creator>
  <cp:lastModifiedBy>Faim Hussain</cp:lastModifiedBy>
  <cp:revision>58</cp:revision>
  <dcterms:created xsi:type="dcterms:W3CDTF">2011-07-15T01:03:00Z</dcterms:created>
  <dcterms:modified xsi:type="dcterms:W3CDTF">2015-11-30T00:52:00Z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